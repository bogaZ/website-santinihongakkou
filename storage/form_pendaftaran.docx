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7D99" w14:textId="77777777" w:rsidR="002B038F" w:rsidRPr="00DB63B9" w:rsidRDefault="002B038F" w:rsidP="007B2C52">
      <w:pPr>
        <w:spacing w:line="276" w:lineRule="auto"/>
        <w:rPr>
          <w:sz w:val="22"/>
          <w:szCs w:val="22"/>
        </w:rPr>
      </w:pPr>
    </w:p>
    <w:p w14:paraId="1A189AF6" w14:textId="77777777" w:rsidR="002B038F" w:rsidRPr="00DB63B9" w:rsidRDefault="002B038F" w:rsidP="007B2C52">
      <w:pPr>
        <w:spacing w:line="276" w:lineRule="auto"/>
        <w:rPr>
          <w:sz w:val="22"/>
          <w:szCs w:val="22"/>
        </w:rPr>
      </w:pPr>
    </w:p>
    <w:p w14:paraId="64C527D0" w14:textId="77777777" w:rsidR="002B038F" w:rsidRPr="00DB63B9" w:rsidRDefault="002B038F" w:rsidP="007B2C52">
      <w:pPr>
        <w:spacing w:line="276" w:lineRule="auto"/>
        <w:rPr>
          <w:sz w:val="22"/>
          <w:szCs w:val="22"/>
        </w:rPr>
      </w:pPr>
    </w:p>
    <w:p w14:paraId="48BF2D78" w14:textId="77777777" w:rsidR="002B038F" w:rsidRPr="00DB63B9" w:rsidRDefault="002B038F" w:rsidP="007B2C52">
      <w:pPr>
        <w:spacing w:line="276" w:lineRule="auto"/>
        <w:rPr>
          <w:sz w:val="22"/>
          <w:szCs w:val="22"/>
        </w:rPr>
      </w:pPr>
    </w:p>
    <w:p w14:paraId="5E2B2B07" w14:textId="77777777" w:rsidR="002B038F" w:rsidRPr="00DB63B9" w:rsidRDefault="002B038F" w:rsidP="007B2C52">
      <w:pPr>
        <w:spacing w:line="276" w:lineRule="auto"/>
        <w:rPr>
          <w:sz w:val="22"/>
          <w:szCs w:val="22"/>
        </w:rPr>
      </w:pPr>
    </w:p>
    <w:p w14:paraId="2264D195" w14:textId="77777777" w:rsidR="007B2C52" w:rsidRPr="00796183" w:rsidRDefault="007B2C52" w:rsidP="007B2C52">
      <w:pPr>
        <w:spacing w:line="276" w:lineRule="auto"/>
        <w:rPr>
          <w:sz w:val="10"/>
          <w:szCs w:val="10"/>
        </w:rPr>
      </w:pPr>
    </w:p>
    <w:p w14:paraId="4D8D0CCB" w14:textId="7E6570D2" w:rsidR="00796183" w:rsidRDefault="007B2C52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 xml:space="preserve">Silahkan isi data berikut sesuai dengan data diri </w:t>
      </w:r>
      <w:r w:rsidR="00796183">
        <w:rPr>
          <w:sz w:val="22"/>
          <w:szCs w:val="22"/>
        </w:rPr>
        <w:t xml:space="preserve">anda </w:t>
      </w:r>
      <w:r w:rsidRPr="00DB63B9">
        <w:rPr>
          <w:sz w:val="22"/>
          <w:szCs w:val="22"/>
        </w:rPr>
        <w:t xml:space="preserve">sebagai form pendaftaran calon Peserta Didik di </w:t>
      </w:r>
    </w:p>
    <w:p w14:paraId="0C5C01F2" w14:textId="29A58286" w:rsidR="007B2C52" w:rsidRPr="00DB63B9" w:rsidRDefault="007B2C52" w:rsidP="007B2C52">
      <w:pPr>
        <w:spacing w:line="276" w:lineRule="auto"/>
        <w:rPr>
          <w:sz w:val="22"/>
          <w:szCs w:val="22"/>
        </w:rPr>
      </w:pPr>
      <w:r w:rsidRPr="00796183">
        <w:rPr>
          <w:b/>
          <w:bCs/>
          <w:sz w:val="22"/>
          <w:szCs w:val="22"/>
        </w:rPr>
        <w:t>LPK Santi Nihon Gakkou</w:t>
      </w:r>
      <w:r w:rsidRPr="00DB63B9">
        <w:rPr>
          <w:sz w:val="22"/>
          <w:szCs w:val="22"/>
        </w:rPr>
        <w:t>.</w:t>
      </w:r>
    </w:p>
    <w:p w14:paraId="708AD633" w14:textId="064384A1" w:rsidR="002B038F" w:rsidRPr="00DB63B9" w:rsidRDefault="00DB63B9" w:rsidP="007B2C52">
      <w:pPr>
        <w:spacing w:line="276" w:lineRule="auto"/>
        <w:rPr>
          <w:sz w:val="22"/>
          <w:szCs w:val="22"/>
        </w:rPr>
      </w:pPr>
      <w:r w:rsidRPr="00DB63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307524" wp14:editId="3C43848F">
                <wp:simplePos x="0" y="0"/>
                <wp:positionH relativeFrom="margin">
                  <wp:posOffset>0</wp:posOffset>
                </wp:positionH>
                <wp:positionV relativeFrom="paragraph">
                  <wp:posOffset>161925</wp:posOffset>
                </wp:positionV>
                <wp:extent cx="6223000" cy="228600"/>
                <wp:effectExtent l="0" t="0" r="6350" b="0"/>
                <wp:wrapNone/>
                <wp:docPr id="8661371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228600"/>
                        </a:xfrm>
                        <a:prstGeom prst="rect">
                          <a:avLst/>
                        </a:prstGeom>
                        <a:solidFill>
                          <a:srgbClr val="5ECC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5E670" w14:textId="77777777" w:rsidR="007B2C52" w:rsidRDefault="007B2C52" w:rsidP="007B2C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24" id="Rectangle 3" o:spid="_x0000_s1026" style="position:absolute;margin-left:0;margin-top:12.75pt;width:490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" fillcolor="#5eccf3" stroked="f" strokeweight="1pt">
                <v:textbox>
                  <w:txbxContent>
                    <w:p w14:paraId="5FC5E670" w14:textId="77777777" w:rsidR="007B2C52" w:rsidRDefault="007B2C52" w:rsidP="007B2C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73EEF7" w14:textId="1B5F3A55" w:rsidR="002B038F" w:rsidRPr="00DB63B9" w:rsidRDefault="002B038F" w:rsidP="007B2C52">
      <w:pPr>
        <w:spacing w:line="276" w:lineRule="auto"/>
        <w:jc w:val="center"/>
        <w:rPr>
          <w:b/>
          <w:bCs/>
          <w:sz w:val="22"/>
          <w:szCs w:val="22"/>
        </w:rPr>
      </w:pPr>
      <w:r w:rsidRPr="00DB63B9">
        <w:rPr>
          <w:b/>
          <w:bCs/>
          <w:sz w:val="22"/>
          <w:szCs w:val="22"/>
        </w:rPr>
        <w:t>DATA DIRI CALON PESERTA</w:t>
      </w:r>
    </w:p>
    <w:p w14:paraId="708B785C" w14:textId="0907107E" w:rsidR="002B038F" w:rsidRPr="00DB63B9" w:rsidRDefault="002B038F" w:rsidP="007B2C52">
      <w:pPr>
        <w:spacing w:line="276" w:lineRule="auto"/>
        <w:jc w:val="center"/>
        <w:rPr>
          <w:b/>
          <w:bCs/>
          <w:sz w:val="22"/>
          <w:szCs w:val="22"/>
        </w:rPr>
      </w:pPr>
    </w:p>
    <w:p w14:paraId="4717939B" w14:textId="5F6B9C0A" w:rsidR="002B038F" w:rsidRPr="00DB63B9" w:rsidRDefault="002B038F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Nama Calon Peserta</w:t>
      </w:r>
      <w:r w:rsidRPr="00DB63B9">
        <w:rPr>
          <w:sz w:val="22"/>
          <w:szCs w:val="22"/>
        </w:rPr>
        <w:tab/>
        <w:t>:</w:t>
      </w:r>
      <w:r w:rsidR="005B7D44" w:rsidRPr="00DB63B9">
        <w:rPr>
          <w:sz w:val="22"/>
          <w:szCs w:val="22"/>
        </w:rPr>
        <w:t xml:space="preserve"> </w:t>
      </w:r>
      <w:r w:rsidR="00071B82">
        <w:rPr>
          <w:sz w:val="22"/>
          <w:szCs w:val="22"/>
        </w:rPr>
        <w:t>${nama}</w:t>
      </w:r>
    </w:p>
    <w:p w14:paraId="2F7E3A36" w14:textId="2D0917E3" w:rsidR="002B038F" w:rsidRPr="00DB63B9" w:rsidRDefault="002B038F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Tempat, Tangal Lahir</w:t>
      </w:r>
      <w:r w:rsidRPr="00DB63B9">
        <w:rPr>
          <w:sz w:val="22"/>
          <w:szCs w:val="22"/>
        </w:rPr>
        <w:tab/>
        <w:t xml:space="preserve">: </w:t>
      </w:r>
      <w:r w:rsidR="00071B82">
        <w:rPr>
          <w:sz w:val="22"/>
          <w:szCs w:val="22"/>
        </w:rPr>
        <w:t>${tempat_lahir}</w:t>
      </w:r>
      <w:r w:rsidR="005B7D44" w:rsidRPr="00DB63B9">
        <w:rPr>
          <w:sz w:val="22"/>
          <w:szCs w:val="22"/>
        </w:rPr>
        <w:t>,</w:t>
      </w:r>
      <w:r w:rsidR="00071B82">
        <w:rPr>
          <w:sz w:val="22"/>
          <w:szCs w:val="22"/>
        </w:rPr>
        <w:t>${tanggal_lahir}</w:t>
      </w:r>
    </w:p>
    <w:p w14:paraId="3B4DE51A" w14:textId="3832FB87" w:rsidR="002B038F" w:rsidRPr="00DB63B9" w:rsidRDefault="002B038F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No. KTP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>:</w:t>
      </w:r>
      <w:r w:rsidR="00DB63B9">
        <w:rPr>
          <w:sz w:val="22"/>
          <w:szCs w:val="22"/>
        </w:rPr>
        <w:t xml:space="preserve"> </w:t>
      </w:r>
      <w:r w:rsidR="009A593F">
        <w:rPr>
          <w:sz w:val="22"/>
          <w:szCs w:val="22"/>
        </w:rPr>
        <w:t>${no_ktp}</w:t>
      </w:r>
    </w:p>
    <w:p w14:paraId="2FE2EB6B" w14:textId="3D158391" w:rsidR="002B038F" w:rsidRPr="00DB63B9" w:rsidRDefault="002B038F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Jenis Kelamin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>:</w:t>
      </w:r>
      <w:r w:rsidR="005B7D44" w:rsidRPr="00DB63B9">
        <w:rPr>
          <w:sz w:val="22"/>
          <w:szCs w:val="22"/>
        </w:rPr>
        <w:t xml:space="preserve"> </w:t>
      </w:r>
      <w:r w:rsidR="009A593F">
        <w:rPr>
          <w:sz w:val="22"/>
          <w:szCs w:val="22"/>
        </w:rPr>
        <w:t>${gender}</w:t>
      </w:r>
    </w:p>
    <w:p w14:paraId="1E9E47EB" w14:textId="420E2018" w:rsidR="005B7D44" w:rsidRPr="00DB63B9" w:rsidRDefault="002B038F" w:rsidP="00C81171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Alamat Tempat Tinggal</w:t>
      </w:r>
      <w:r w:rsidRPr="00DB63B9">
        <w:rPr>
          <w:sz w:val="22"/>
          <w:szCs w:val="22"/>
        </w:rPr>
        <w:tab/>
        <w:t>:</w:t>
      </w:r>
      <w:r w:rsidR="005B7D44" w:rsidRPr="00DB63B9">
        <w:rPr>
          <w:sz w:val="22"/>
          <w:szCs w:val="22"/>
        </w:rPr>
        <w:t xml:space="preserve"> </w:t>
      </w:r>
      <w:r w:rsidR="009A593F">
        <w:rPr>
          <w:sz w:val="22"/>
          <w:szCs w:val="22"/>
        </w:rPr>
        <w:t>${alamat}</w:t>
      </w:r>
    </w:p>
    <w:p w14:paraId="3CE7920E" w14:textId="07DA883A" w:rsidR="002B038F" w:rsidRPr="00DB63B9" w:rsidRDefault="005B7D44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Nomor Telepon &amp; HP</w:t>
      </w:r>
      <w:r w:rsidRPr="00DB63B9">
        <w:rPr>
          <w:sz w:val="22"/>
          <w:szCs w:val="22"/>
        </w:rPr>
        <w:tab/>
        <w:t xml:space="preserve">: </w:t>
      </w:r>
      <w:r w:rsidR="00C81171">
        <w:rPr>
          <w:sz w:val="22"/>
          <w:szCs w:val="22"/>
        </w:rPr>
        <w:t>${phone}</w:t>
      </w:r>
    </w:p>
    <w:p w14:paraId="2CA14C33" w14:textId="3D2C915A" w:rsidR="007B2C52" w:rsidRPr="00DB63B9" w:rsidRDefault="007B2C52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 xml:space="preserve">Email 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: </w:t>
      </w:r>
      <w:r w:rsidR="00C81171">
        <w:rPr>
          <w:sz w:val="22"/>
          <w:szCs w:val="22"/>
        </w:rPr>
        <w:t>${email}</w:t>
      </w:r>
    </w:p>
    <w:p w14:paraId="181F5268" w14:textId="44191714" w:rsidR="005B7D44" w:rsidRPr="00DB63B9" w:rsidRDefault="00DB63B9" w:rsidP="007B2C52">
      <w:pPr>
        <w:spacing w:line="276" w:lineRule="auto"/>
        <w:jc w:val="center"/>
        <w:rPr>
          <w:b/>
          <w:bCs/>
          <w:sz w:val="22"/>
          <w:szCs w:val="22"/>
        </w:rPr>
      </w:pPr>
      <w:r w:rsidRPr="00DB63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CB06A6" wp14:editId="05414276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6223000" cy="228600"/>
                <wp:effectExtent l="0" t="0" r="6350" b="0"/>
                <wp:wrapNone/>
                <wp:docPr id="5503456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228600"/>
                        </a:xfrm>
                        <a:prstGeom prst="rect">
                          <a:avLst/>
                        </a:prstGeom>
                        <a:solidFill>
                          <a:srgbClr val="5ECC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AEB15" w14:textId="77777777" w:rsidR="00DB63B9" w:rsidRDefault="00DB63B9" w:rsidP="00DB6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06A6" id="_x0000_s1027" style="position:absolute;left:0;text-align:left;margin-left:0;margin-top:13.3pt;width:490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" fillcolor="#5eccf3" stroked="f" strokeweight="1pt">
                <v:textbox>
                  <w:txbxContent>
                    <w:p w14:paraId="425AEB15" w14:textId="77777777" w:rsidR="00DB63B9" w:rsidRDefault="00DB63B9" w:rsidP="00DB63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A50A5B" w14:textId="3AC6FF19" w:rsidR="005B7D44" w:rsidRPr="00DB63B9" w:rsidRDefault="005B7D44" w:rsidP="007B2C52">
      <w:pPr>
        <w:spacing w:line="276" w:lineRule="auto"/>
        <w:jc w:val="center"/>
        <w:rPr>
          <w:b/>
          <w:bCs/>
          <w:sz w:val="22"/>
          <w:szCs w:val="22"/>
        </w:rPr>
      </w:pPr>
      <w:r w:rsidRPr="00DB63B9">
        <w:rPr>
          <w:b/>
          <w:bCs/>
          <w:sz w:val="22"/>
          <w:szCs w:val="22"/>
        </w:rPr>
        <w:t>DATA KELUARGA</w:t>
      </w:r>
    </w:p>
    <w:p w14:paraId="6AD759D0" w14:textId="34100EF7" w:rsidR="005B7D44" w:rsidRPr="00DB63B9" w:rsidRDefault="005B7D44" w:rsidP="007B2C52">
      <w:pPr>
        <w:spacing w:line="276" w:lineRule="auto"/>
        <w:rPr>
          <w:sz w:val="22"/>
          <w:szCs w:val="22"/>
        </w:rPr>
      </w:pPr>
    </w:p>
    <w:p w14:paraId="17FCBF2E" w14:textId="627C6FAC" w:rsidR="005B7D44" w:rsidRPr="00DB63B9" w:rsidRDefault="005B7D44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 xml:space="preserve">Anak keberapa 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: </w:t>
      </w:r>
      <w:r w:rsidR="00C41F1A">
        <w:rPr>
          <w:sz w:val="22"/>
          <w:szCs w:val="22"/>
        </w:rPr>
        <w:t xml:space="preserve">${anak_ke} </w:t>
      </w:r>
      <w:r w:rsidRPr="00DB63B9">
        <w:rPr>
          <w:sz w:val="22"/>
          <w:szCs w:val="22"/>
        </w:rPr>
        <w:t xml:space="preserve"> dari berapa bersaudara:</w:t>
      </w:r>
      <w:r w:rsidR="00796183">
        <w:rPr>
          <w:sz w:val="22"/>
          <w:szCs w:val="22"/>
        </w:rPr>
        <w:t xml:space="preserve"> </w:t>
      </w:r>
      <w:r w:rsidR="00C41F1A">
        <w:rPr>
          <w:sz w:val="22"/>
          <w:szCs w:val="22"/>
        </w:rPr>
        <w:t>${jumlah_saudara}</w:t>
      </w:r>
    </w:p>
    <w:p w14:paraId="2ADCE6A4" w14:textId="04491C22" w:rsidR="005B7D44" w:rsidRPr="00DB63B9" w:rsidRDefault="005B7D44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Nama Ayah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: </w:t>
      </w:r>
      <w:r w:rsidR="00C41F1A">
        <w:rPr>
          <w:sz w:val="22"/>
          <w:szCs w:val="22"/>
        </w:rPr>
        <w:t>${ayah}</w:t>
      </w:r>
      <w:r w:rsidR="00A467DB">
        <w:rPr>
          <w:sz w:val="22"/>
          <w:szCs w:val="22"/>
        </w:rPr>
        <w:t xml:space="preserve">, </w:t>
      </w:r>
      <w:r w:rsidRPr="00DB63B9">
        <w:rPr>
          <w:sz w:val="22"/>
          <w:szCs w:val="22"/>
        </w:rPr>
        <w:t xml:space="preserve"> Usia Ayah:</w:t>
      </w:r>
      <w:r w:rsidR="00C41F1A">
        <w:rPr>
          <w:sz w:val="22"/>
          <w:szCs w:val="22"/>
        </w:rPr>
        <w:t>${usia_ayah}</w:t>
      </w:r>
    </w:p>
    <w:p w14:paraId="2B8F740A" w14:textId="69437DDA" w:rsidR="005B7D44" w:rsidRPr="00DB63B9" w:rsidRDefault="005B7D44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Pekerjaan Ayah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: </w:t>
      </w:r>
      <w:r w:rsidR="00C41F1A">
        <w:rPr>
          <w:sz w:val="22"/>
          <w:szCs w:val="22"/>
        </w:rPr>
        <w:t>${pekerjaan_ayah}</w:t>
      </w:r>
    </w:p>
    <w:p w14:paraId="076EBA95" w14:textId="03C8F223" w:rsidR="005B7D44" w:rsidRPr="00DB63B9" w:rsidRDefault="005B7D44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 xml:space="preserve">Nama Ibu 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: </w:t>
      </w:r>
      <w:r w:rsidR="00C41F1A">
        <w:rPr>
          <w:sz w:val="22"/>
          <w:szCs w:val="22"/>
        </w:rPr>
        <w:t>${ibu}</w:t>
      </w:r>
      <w:r w:rsidR="00A467DB">
        <w:rPr>
          <w:sz w:val="22"/>
          <w:szCs w:val="22"/>
        </w:rPr>
        <w:t>,</w:t>
      </w:r>
      <w:r w:rsidRPr="00DB63B9">
        <w:rPr>
          <w:sz w:val="22"/>
          <w:szCs w:val="22"/>
        </w:rPr>
        <w:t xml:space="preserve"> Usia Ibu:</w:t>
      </w:r>
      <w:r w:rsidR="00C41F1A">
        <w:rPr>
          <w:sz w:val="22"/>
          <w:szCs w:val="22"/>
        </w:rPr>
        <w:t xml:space="preserve"> ${usia_ibu}</w:t>
      </w:r>
    </w:p>
    <w:p w14:paraId="3DF8AA50" w14:textId="03C90869" w:rsidR="005B7D44" w:rsidRPr="00DB63B9" w:rsidRDefault="005B7D44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Pekerjaan Ibu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: </w:t>
      </w:r>
      <w:r w:rsidR="00C41F1A">
        <w:rPr>
          <w:sz w:val="22"/>
          <w:szCs w:val="22"/>
        </w:rPr>
        <w:t>${pekerjaan_ibu}</w:t>
      </w:r>
    </w:p>
    <w:p w14:paraId="53013760" w14:textId="2B17DA85" w:rsidR="007B2C52" w:rsidRPr="00DB63B9" w:rsidRDefault="00796183" w:rsidP="007B2C52">
      <w:pPr>
        <w:spacing w:line="276" w:lineRule="auto"/>
        <w:jc w:val="center"/>
        <w:rPr>
          <w:b/>
          <w:bCs/>
          <w:sz w:val="22"/>
          <w:szCs w:val="22"/>
        </w:rPr>
      </w:pPr>
      <w:r w:rsidRPr="00DB63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B005F" wp14:editId="339F5A8C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6223000" cy="228600"/>
                <wp:effectExtent l="0" t="0" r="6350" b="0"/>
                <wp:wrapNone/>
                <wp:docPr id="79072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228600"/>
                        </a:xfrm>
                        <a:prstGeom prst="rect">
                          <a:avLst/>
                        </a:prstGeom>
                        <a:solidFill>
                          <a:srgbClr val="5ECC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24844" w14:textId="77777777" w:rsidR="00796183" w:rsidRDefault="00796183" w:rsidP="0079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005F" id="_x0000_s1028" style="position:absolute;left:0;text-align:left;margin-left:0;margin-top:12.85pt;width:490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" fillcolor="#5eccf3" stroked="f" strokeweight="1pt">
                <v:textbox>
                  <w:txbxContent>
                    <w:p w14:paraId="19D24844" w14:textId="77777777" w:rsidR="00796183" w:rsidRDefault="00796183" w:rsidP="007961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74ED91" w14:textId="72330A1C" w:rsidR="007B2C52" w:rsidRPr="00DB63B9" w:rsidRDefault="007B2C52" w:rsidP="007B2C52">
      <w:pPr>
        <w:spacing w:line="276" w:lineRule="auto"/>
        <w:jc w:val="center"/>
        <w:rPr>
          <w:b/>
          <w:bCs/>
          <w:sz w:val="22"/>
          <w:szCs w:val="22"/>
        </w:rPr>
      </w:pPr>
      <w:r w:rsidRPr="00DB63B9">
        <w:rPr>
          <w:b/>
          <w:bCs/>
          <w:sz w:val="22"/>
          <w:szCs w:val="22"/>
        </w:rPr>
        <w:t>DATA PENDIDIKAN</w:t>
      </w:r>
    </w:p>
    <w:p w14:paraId="39A0EC5B" w14:textId="6E9225CE" w:rsidR="005B7D44" w:rsidRPr="00DB63B9" w:rsidRDefault="007B2C52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br/>
        <w:t xml:space="preserve">Pendidikan Terakhir </w: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: </w:t>
      </w:r>
      <w:r w:rsidR="00A467DB">
        <w:rPr>
          <w:sz w:val="22"/>
          <w:szCs w:val="22"/>
        </w:rPr>
        <w:t>${last_education}</w:t>
      </w:r>
    </w:p>
    <w:p w14:paraId="29FE4800" w14:textId="583A76D8" w:rsidR="007B2C52" w:rsidRPr="00DB63B9" w:rsidRDefault="007B2C52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>Sertifikat Kemampuan Bahasa Jepang</w:t>
      </w:r>
      <w:r w:rsidRPr="00DB63B9">
        <w:rPr>
          <w:sz w:val="22"/>
          <w:szCs w:val="22"/>
        </w:rPr>
        <w:tab/>
        <w:t xml:space="preserve">: </w:t>
      </w:r>
      <w:r w:rsidR="00A467DB">
        <w:rPr>
          <w:sz w:val="22"/>
          <w:szCs w:val="22"/>
        </w:rPr>
        <w:t>${</w:t>
      </w:r>
      <w:r w:rsidR="00A467DB" w:rsidRPr="00A467DB">
        <w:rPr>
          <w:sz w:val="22"/>
          <w:szCs w:val="22"/>
        </w:rPr>
        <w:t>japanese_language_proficiency_certificate</w:t>
      </w:r>
      <w:r w:rsidR="00A467DB">
        <w:rPr>
          <w:sz w:val="22"/>
          <w:szCs w:val="22"/>
        </w:rPr>
        <w:t>}</w:t>
      </w:r>
    </w:p>
    <w:p w14:paraId="2030B3CE" w14:textId="77777777" w:rsidR="005B7D44" w:rsidRPr="00796183" w:rsidRDefault="005B7D44" w:rsidP="00796183">
      <w:pPr>
        <w:rPr>
          <w:sz w:val="6"/>
          <w:szCs w:val="6"/>
        </w:rPr>
      </w:pPr>
    </w:p>
    <w:p w14:paraId="17073A04" w14:textId="524C2C81" w:rsidR="007B2C52" w:rsidRPr="00DB63B9" w:rsidRDefault="00DB63B9" w:rsidP="007B2C52">
      <w:pPr>
        <w:spacing w:line="276" w:lineRule="auto"/>
        <w:rPr>
          <w:i/>
          <w:iCs/>
          <w:sz w:val="22"/>
          <w:szCs w:val="22"/>
        </w:rPr>
      </w:pPr>
      <w:r w:rsidRPr="00DB63B9">
        <w:rPr>
          <w:i/>
          <w:iCs/>
          <w:sz w:val="22"/>
          <w:szCs w:val="22"/>
        </w:rPr>
        <w:t>*coret yang tidak perlu</w:t>
      </w:r>
    </w:p>
    <w:p w14:paraId="1BA9174E" w14:textId="77777777" w:rsidR="00796183" w:rsidRDefault="00796183" w:rsidP="007B2C52">
      <w:pPr>
        <w:spacing w:line="276" w:lineRule="auto"/>
        <w:rPr>
          <w:i/>
          <w:iCs/>
          <w:sz w:val="22"/>
          <w:szCs w:val="22"/>
        </w:rPr>
      </w:pPr>
    </w:p>
    <w:p w14:paraId="66C4DED5" w14:textId="77777777" w:rsidR="00796183" w:rsidRPr="00DB63B9" w:rsidRDefault="00796183" w:rsidP="007B2C52">
      <w:pPr>
        <w:spacing w:line="276" w:lineRule="auto"/>
        <w:rPr>
          <w:i/>
          <w:iCs/>
          <w:sz w:val="22"/>
          <w:szCs w:val="22"/>
        </w:rPr>
      </w:pPr>
    </w:p>
    <w:p w14:paraId="3F78E7BC" w14:textId="44514227" w:rsidR="007B2C52" w:rsidRPr="00DB63B9" w:rsidRDefault="00DB63B9" w:rsidP="007B2C52">
      <w:pPr>
        <w:spacing w:line="276" w:lineRule="auto"/>
        <w:rPr>
          <w:sz w:val="22"/>
          <w:szCs w:val="22"/>
        </w:rPr>
      </w:pPr>
      <w:r w:rsidRPr="00DB63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00DC4" wp14:editId="016561C2">
                <wp:simplePos x="0" y="0"/>
                <wp:positionH relativeFrom="column">
                  <wp:posOffset>63500</wp:posOffset>
                </wp:positionH>
                <wp:positionV relativeFrom="paragraph">
                  <wp:posOffset>88265</wp:posOffset>
                </wp:positionV>
                <wp:extent cx="1080000" cy="1440000"/>
                <wp:effectExtent l="0" t="0" r="25400" b="27305"/>
                <wp:wrapNone/>
                <wp:docPr id="16727307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6195" w14:textId="651CA630" w:rsidR="00DB63B9" w:rsidRDefault="00C41F1A" w:rsidP="00DB63B9">
                            <w:pPr>
                              <w:jc w:val="center"/>
                            </w:pPr>
                            <w:r>
                              <w:t>${foto}</w:t>
                            </w:r>
                            <w:r w:rsidR="00DB63B9">
                              <w:br/>
                              <w:t>3x4cm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DC4" id="Rectangle 4" o:spid="_x0000_s1029" style="position:absolute;margin-left:5pt;margin-top:6.95pt;width:85.05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" fillcolor="white [3201]" strokecolor="#d8d8d8 [2732]" strokeweight="1pt">
                <v:textbox>
                  <w:txbxContent>
                    <w:p w14:paraId="290D6195" w14:textId="651CA630" w:rsidR="00DB63B9" w:rsidRDefault="00C41F1A" w:rsidP="00DB63B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foto</w:t>
                      </w:r>
                      <w:proofErr w:type="spellEnd"/>
                      <w:r>
                        <w:t>}</w:t>
                      </w:r>
                      <w:r w:rsidR="00DB63B9">
                        <w:br/>
                        <w:t>3x4cm</w:t>
                      </w:r>
                    </w:p>
                  </w:txbxContent>
                </v:textbox>
              </v:rect>
            </w:pict>
          </mc:Fallback>
        </mc:AlternateContent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 xml:space="preserve">Banyuwangi, </w:t>
      </w:r>
      <w:r w:rsidR="00C41F1A">
        <w:rPr>
          <w:sz w:val="22"/>
          <w:szCs w:val="22"/>
        </w:rPr>
        <w:t>${date_now}</w:t>
      </w:r>
    </w:p>
    <w:p w14:paraId="7DF4A9F6" w14:textId="4EBE326A" w:rsidR="007B2C52" w:rsidRPr="00DB63B9" w:rsidRDefault="00DB63B9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  <w:t>Tanda Tangan Pelamar,</w:t>
      </w:r>
    </w:p>
    <w:p w14:paraId="12FA175B" w14:textId="77777777" w:rsidR="00DB63B9" w:rsidRPr="00DB63B9" w:rsidRDefault="00DB63B9" w:rsidP="007B2C52">
      <w:pPr>
        <w:spacing w:line="276" w:lineRule="auto"/>
        <w:rPr>
          <w:sz w:val="22"/>
          <w:szCs w:val="22"/>
        </w:rPr>
      </w:pPr>
    </w:p>
    <w:p w14:paraId="124B9E39" w14:textId="001F41D0" w:rsidR="00DB63B9" w:rsidRPr="00DB63B9" w:rsidRDefault="00DB63B9" w:rsidP="007B2C52">
      <w:pPr>
        <w:spacing w:line="276" w:lineRule="auto"/>
        <w:rPr>
          <w:color w:val="D9D9D9" w:themeColor="background1" w:themeShade="D9"/>
          <w:sz w:val="22"/>
          <w:szCs w:val="22"/>
        </w:rPr>
      </w:pP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</w:p>
    <w:p w14:paraId="2707042A" w14:textId="55C095D4" w:rsidR="00DB63B9" w:rsidRPr="00DB63B9" w:rsidRDefault="00DB63B9" w:rsidP="007B2C52">
      <w:pPr>
        <w:spacing w:line="276" w:lineRule="auto"/>
        <w:rPr>
          <w:color w:val="D9D9D9" w:themeColor="background1" w:themeShade="D9"/>
          <w:sz w:val="22"/>
          <w:szCs w:val="22"/>
        </w:rPr>
      </w:pP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  <w:t xml:space="preserve">Materai </w:t>
      </w:r>
    </w:p>
    <w:p w14:paraId="2F5A2A56" w14:textId="1240F5DD" w:rsidR="00DB63B9" w:rsidRPr="00DB63B9" w:rsidRDefault="00DB63B9" w:rsidP="007B2C52">
      <w:pPr>
        <w:spacing w:line="276" w:lineRule="auto"/>
        <w:rPr>
          <w:color w:val="D9D9D9" w:themeColor="background1" w:themeShade="D9"/>
          <w:sz w:val="22"/>
          <w:szCs w:val="22"/>
        </w:rPr>
      </w:pP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</w:r>
      <w:r w:rsidRPr="00DB63B9">
        <w:rPr>
          <w:color w:val="D9D9D9" w:themeColor="background1" w:themeShade="D9"/>
          <w:sz w:val="22"/>
          <w:szCs w:val="22"/>
        </w:rPr>
        <w:tab/>
        <w:t>Rp. 10.000,-</w:t>
      </w:r>
    </w:p>
    <w:p w14:paraId="5AC3149C" w14:textId="77777777" w:rsidR="00DB63B9" w:rsidRPr="00DB63B9" w:rsidRDefault="00DB63B9" w:rsidP="007B2C52">
      <w:pPr>
        <w:spacing w:line="276" w:lineRule="auto"/>
        <w:rPr>
          <w:sz w:val="22"/>
          <w:szCs w:val="22"/>
        </w:rPr>
      </w:pPr>
    </w:p>
    <w:p w14:paraId="0E5567EF" w14:textId="6B05F802" w:rsidR="00DB63B9" w:rsidRPr="00DB63B9" w:rsidRDefault="00DB63B9" w:rsidP="007B2C52">
      <w:pPr>
        <w:spacing w:line="276" w:lineRule="auto"/>
        <w:rPr>
          <w:sz w:val="22"/>
          <w:szCs w:val="22"/>
        </w:rPr>
      </w:pP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Pr="00DB63B9">
        <w:rPr>
          <w:sz w:val="22"/>
          <w:szCs w:val="22"/>
        </w:rPr>
        <w:tab/>
      </w:r>
      <w:r w:rsidR="00796183">
        <w:rPr>
          <w:sz w:val="22"/>
          <w:szCs w:val="22"/>
        </w:rPr>
        <w:tab/>
        <w:t>_</w:t>
      </w:r>
      <w:r w:rsidRPr="00DB63B9">
        <w:rPr>
          <w:sz w:val="22"/>
          <w:szCs w:val="22"/>
        </w:rPr>
        <w:t>_____________________________</w:t>
      </w:r>
    </w:p>
    <w:p w14:paraId="0155DC7F" w14:textId="77777777" w:rsidR="007B2C52" w:rsidRPr="00DB63B9" w:rsidRDefault="007B2C52" w:rsidP="007B2C52">
      <w:pPr>
        <w:spacing w:line="276" w:lineRule="auto"/>
        <w:rPr>
          <w:sz w:val="22"/>
          <w:szCs w:val="22"/>
        </w:rPr>
      </w:pPr>
    </w:p>
    <w:p w14:paraId="153ED52C" w14:textId="668E1824" w:rsidR="007B2C52" w:rsidRPr="00DB63B9" w:rsidRDefault="00DB63B9" w:rsidP="007B2C52">
      <w:pPr>
        <w:spacing w:line="276" w:lineRule="auto"/>
        <w:ind w:right="-2974"/>
        <w:rPr>
          <w:rStyle w:val="Strong"/>
          <w:rFonts w:cs="Arial"/>
          <w:b w:val="0"/>
          <w:color w:val="000000" w:themeColor="text1"/>
          <w:sz w:val="22"/>
          <w:szCs w:val="22"/>
        </w:rPr>
      </w:pPr>
      <w:r w:rsidRPr="00DB63B9">
        <w:rPr>
          <w:rStyle w:val="Strong"/>
          <w:rFonts w:cs="Arial"/>
          <w:color w:val="000000" w:themeColor="text1"/>
          <w:sz w:val="22"/>
          <w:szCs w:val="22"/>
        </w:rPr>
        <w:t>Mohon sertakan l</w:t>
      </w:r>
      <w:r w:rsidR="007B2C52" w:rsidRPr="00DB63B9">
        <w:rPr>
          <w:rStyle w:val="Strong"/>
          <w:rFonts w:cs="Arial"/>
          <w:color w:val="000000" w:themeColor="text1"/>
          <w:sz w:val="22"/>
          <w:szCs w:val="22"/>
        </w:rPr>
        <w:t>ampiran</w:t>
      </w:r>
      <w:r w:rsidRPr="00DB63B9">
        <w:rPr>
          <w:rStyle w:val="Strong"/>
          <w:rFonts w:cs="Arial"/>
          <w:color w:val="000000" w:themeColor="text1"/>
          <w:sz w:val="22"/>
          <w:szCs w:val="22"/>
        </w:rPr>
        <w:t xml:space="preserve"> dokumen berikut </w:t>
      </w:r>
      <w:r w:rsidR="007B2C52" w:rsidRPr="00DB63B9">
        <w:rPr>
          <w:rStyle w:val="Strong"/>
          <w:rFonts w:cs="Arial"/>
          <w:color w:val="000000" w:themeColor="text1"/>
          <w:sz w:val="22"/>
          <w:szCs w:val="22"/>
        </w:rPr>
        <w:t>:</w:t>
      </w:r>
    </w:p>
    <w:p w14:paraId="2684A831" w14:textId="3F77FC21" w:rsidR="007B2C52" w:rsidRPr="00DB63B9" w:rsidRDefault="007B2C52" w:rsidP="007B2C52">
      <w:pPr>
        <w:pStyle w:val="ListParagraph"/>
        <w:numPr>
          <w:ilvl w:val="0"/>
          <w:numId w:val="4"/>
        </w:numPr>
        <w:spacing w:after="200" w:line="276" w:lineRule="auto"/>
        <w:ind w:right="-2974"/>
        <w:contextualSpacing/>
        <w:rPr>
          <w:rStyle w:val="Strong"/>
          <w:rFonts w:cs="Arial"/>
          <w:b w:val="0"/>
          <w:color w:val="000000" w:themeColor="text1"/>
          <w:sz w:val="22"/>
          <w:szCs w:val="22"/>
        </w:rPr>
      </w:pPr>
      <w:r w:rsidRPr="00DB63B9">
        <w:rPr>
          <w:rStyle w:val="Strong"/>
          <w:rFonts w:cs="Arial"/>
          <w:color w:val="000000" w:themeColor="text1"/>
          <w:sz w:val="22"/>
          <w:szCs w:val="22"/>
        </w:rPr>
        <w:t>Fotocopy KTP, KK, Akte, Ijazah terakhir</w:t>
      </w:r>
    </w:p>
    <w:p w14:paraId="4A3523E9" w14:textId="19DEB1C5" w:rsidR="007B2C52" w:rsidRPr="00DB63B9" w:rsidRDefault="007B2C52" w:rsidP="007B2C52">
      <w:pPr>
        <w:pStyle w:val="ListParagraph"/>
        <w:numPr>
          <w:ilvl w:val="0"/>
          <w:numId w:val="4"/>
        </w:numPr>
        <w:spacing w:after="200" w:line="276" w:lineRule="auto"/>
        <w:ind w:right="-2974"/>
        <w:contextualSpacing/>
        <w:rPr>
          <w:rStyle w:val="Strong"/>
          <w:rFonts w:cs="Arial"/>
          <w:b w:val="0"/>
          <w:i/>
          <w:color w:val="000000" w:themeColor="text1"/>
          <w:sz w:val="22"/>
          <w:szCs w:val="22"/>
        </w:rPr>
      </w:pPr>
      <w:r w:rsidRPr="00DB63B9">
        <w:rPr>
          <w:rStyle w:val="Strong"/>
          <w:rFonts w:cs="Arial"/>
          <w:color w:val="000000" w:themeColor="text1"/>
          <w:sz w:val="22"/>
          <w:szCs w:val="22"/>
        </w:rPr>
        <w:t>Sertifikat Kemampuan Bahasa Jepang (Jika Ada)</w:t>
      </w:r>
    </w:p>
    <w:p w14:paraId="2E74DA08" w14:textId="2CEC9316" w:rsidR="002B038F" w:rsidRPr="00DB63B9" w:rsidRDefault="007B2C52" w:rsidP="00DE6FA2">
      <w:pPr>
        <w:pStyle w:val="ListParagraph"/>
        <w:numPr>
          <w:ilvl w:val="0"/>
          <w:numId w:val="4"/>
        </w:numPr>
        <w:spacing w:after="200" w:line="276" w:lineRule="auto"/>
        <w:ind w:right="-2974"/>
        <w:contextualSpacing/>
        <w:rPr>
          <w:sz w:val="22"/>
          <w:szCs w:val="22"/>
        </w:rPr>
      </w:pPr>
      <w:r w:rsidRPr="00DB63B9">
        <w:rPr>
          <w:rStyle w:val="Strong"/>
          <w:rFonts w:cs="Arial"/>
          <w:color w:val="000000" w:themeColor="text1"/>
          <w:sz w:val="22"/>
          <w:szCs w:val="22"/>
        </w:rPr>
        <w:t>Photo berwarna  3 x 4cm :  3-lembar</w:t>
      </w:r>
    </w:p>
    <w:sectPr w:rsidR="002B038F" w:rsidRPr="00DB63B9" w:rsidSect="00DB63B9">
      <w:headerReference w:type="default" r:id="rId11"/>
      <w:pgSz w:w="11906" w:h="16838" w:code="9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7EB6" w14:textId="77777777" w:rsidR="00506A98" w:rsidRDefault="00506A98" w:rsidP="00793CBE">
      <w:r>
        <w:separator/>
      </w:r>
    </w:p>
  </w:endnote>
  <w:endnote w:type="continuationSeparator" w:id="0">
    <w:p w14:paraId="05A55536" w14:textId="77777777" w:rsidR="00506A98" w:rsidRDefault="00506A98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02D3" w14:textId="77777777" w:rsidR="00506A98" w:rsidRDefault="00506A98" w:rsidP="00793CBE">
      <w:r>
        <w:separator/>
      </w:r>
    </w:p>
  </w:footnote>
  <w:footnote w:type="continuationSeparator" w:id="0">
    <w:p w14:paraId="63951227" w14:textId="77777777" w:rsidR="00506A98" w:rsidRDefault="00506A98" w:rsidP="0079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9765" w14:textId="74B8DA22" w:rsidR="00BD7DB3" w:rsidRDefault="002B038F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2954262" wp14:editId="38BF8487">
          <wp:simplePos x="0" y="0"/>
          <wp:positionH relativeFrom="page">
            <wp:posOffset>-12700</wp:posOffset>
          </wp:positionH>
          <wp:positionV relativeFrom="paragraph">
            <wp:posOffset>-457200</wp:posOffset>
          </wp:positionV>
          <wp:extent cx="7734300" cy="10940044"/>
          <wp:effectExtent l="0" t="0" r="0" b="0"/>
          <wp:wrapNone/>
          <wp:docPr id="1189941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994126" name="Picture 1189941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109400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C6A26"/>
    <w:multiLevelType w:val="hybridMultilevel"/>
    <w:tmpl w:val="FBE293DA"/>
    <w:lvl w:ilvl="0" w:tplc="99062B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896991">
    <w:abstractNumId w:val="0"/>
  </w:num>
  <w:num w:numId="2" w16cid:durableId="177812613">
    <w:abstractNumId w:val="1"/>
  </w:num>
  <w:num w:numId="3" w16cid:durableId="2100783783">
    <w:abstractNumId w:val="3"/>
  </w:num>
  <w:num w:numId="4" w16cid:durableId="166076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8F"/>
    <w:rsid w:val="00071B82"/>
    <w:rsid w:val="000C36D1"/>
    <w:rsid w:val="0011739C"/>
    <w:rsid w:val="001951A8"/>
    <w:rsid w:val="001B686D"/>
    <w:rsid w:val="002132AB"/>
    <w:rsid w:val="00283E08"/>
    <w:rsid w:val="00295C97"/>
    <w:rsid w:val="002A17F8"/>
    <w:rsid w:val="002B038F"/>
    <w:rsid w:val="002B164D"/>
    <w:rsid w:val="002F5905"/>
    <w:rsid w:val="00313139"/>
    <w:rsid w:val="003740A3"/>
    <w:rsid w:val="00415A4A"/>
    <w:rsid w:val="00470497"/>
    <w:rsid w:val="004C3914"/>
    <w:rsid w:val="00506A98"/>
    <w:rsid w:val="005B7D44"/>
    <w:rsid w:val="005D3E45"/>
    <w:rsid w:val="00602D68"/>
    <w:rsid w:val="00721236"/>
    <w:rsid w:val="00793CBE"/>
    <w:rsid w:val="00796183"/>
    <w:rsid w:val="007B2C52"/>
    <w:rsid w:val="007D2A62"/>
    <w:rsid w:val="0087298D"/>
    <w:rsid w:val="008C4FFA"/>
    <w:rsid w:val="008D762B"/>
    <w:rsid w:val="0093467F"/>
    <w:rsid w:val="009360EC"/>
    <w:rsid w:val="0096784B"/>
    <w:rsid w:val="009A593F"/>
    <w:rsid w:val="009A70C3"/>
    <w:rsid w:val="00A4494B"/>
    <w:rsid w:val="00A467DB"/>
    <w:rsid w:val="00AE3014"/>
    <w:rsid w:val="00B50479"/>
    <w:rsid w:val="00BD7DB3"/>
    <w:rsid w:val="00C41F1A"/>
    <w:rsid w:val="00C45453"/>
    <w:rsid w:val="00C81171"/>
    <w:rsid w:val="00C9733D"/>
    <w:rsid w:val="00DB63B9"/>
    <w:rsid w:val="00DD74D2"/>
    <w:rsid w:val="00EB144F"/>
    <w:rsid w:val="00EF3B44"/>
    <w:rsid w:val="00F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ECFB6"/>
  <w14:defaultImageDpi w14:val="32767"/>
  <w15:chartTrackingRefBased/>
  <w15:docId w15:val="{AA91308D-76FD-4E09-AAC4-79EE8551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qFormat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wd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34AE-1782-4376-B2CF-BBC5B5368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</Template>
  <TotalTime>276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</dc:creator>
  <cp:keywords/>
  <dc:description/>
  <cp:lastModifiedBy>ach rizal</cp:lastModifiedBy>
  <cp:revision>3</cp:revision>
  <cp:lastPrinted>2023-11-03T17:50:00Z</cp:lastPrinted>
  <dcterms:created xsi:type="dcterms:W3CDTF">2023-11-03T16:58:00Z</dcterms:created>
  <dcterms:modified xsi:type="dcterms:W3CDTF">2023-11-22T16:58:00Z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